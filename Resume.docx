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989B" w14:textId="409D1949" w:rsidR="00AB2F98" w:rsidRDefault="00AB2F98" w:rsidP="00AB2F98">
      <w:pPr>
        <w:pStyle w:val="Title"/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BECD6" wp14:editId="2D26862D">
                <wp:simplePos x="0" y="0"/>
                <wp:positionH relativeFrom="margin">
                  <wp:posOffset>997585</wp:posOffset>
                </wp:positionH>
                <wp:positionV relativeFrom="paragraph">
                  <wp:posOffset>-628650</wp:posOffset>
                </wp:positionV>
                <wp:extent cx="5305425" cy="9239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923925"/>
                        </a:xfrm>
                        <a:prstGeom prst="rect">
                          <a:avLst/>
                        </a:prstGeom>
                        <a:solidFill>
                          <a:srgbClr val="303745"/>
                        </a:solidFill>
                        <a:ln>
                          <a:solidFill>
                            <a:srgbClr val="303745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099D7" w14:textId="62BA4782" w:rsidR="00AB2F98" w:rsidRDefault="00AB2F98" w:rsidP="00AB2F98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PH"/>
                              </w:rPr>
                            </w:pPr>
                            <w:r w:rsidRPr="00AB2F9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PH"/>
                              </w:rPr>
                              <w:t xml:space="preserve">Jake O. </w:t>
                            </w:r>
                            <w:proofErr w:type="spellStart"/>
                            <w:r w:rsidRPr="00AB2F9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PH"/>
                              </w:rPr>
                              <w:t>Geti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PH"/>
                              </w:rPr>
                              <w:t>l</w:t>
                            </w:r>
                            <w:proofErr w:type="spellEnd"/>
                          </w:p>
                          <w:p w14:paraId="1F563905" w14:textId="1341B559" w:rsidR="00AB2F98" w:rsidRPr="00E6028E" w:rsidRDefault="00AB2F98" w:rsidP="00AB2F98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  <w:lang w:val="en-PH"/>
                              </w:rPr>
                            </w:pPr>
                            <w:r w:rsidRPr="00E6028E">
                              <w:rPr>
                                <w:rFonts w:ascii="Arial" w:hAnsi="Arial" w:cs="Arial"/>
                                <w:color w:val="7F7F7F" w:themeColor="text1" w:themeTint="80"/>
                                <w:lang w:val="en-PH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BECD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8.55pt;margin-top:-49.5pt;width:417.7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" fillcolor="#303745" strokecolor="#303745" strokeweight="1pt">
                <v:textbox>
                  <w:txbxContent>
                    <w:p w14:paraId="09B099D7" w14:textId="62BA4782" w:rsidR="00AB2F98" w:rsidRDefault="00AB2F98" w:rsidP="00AB2F98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PH"/>
                        </w:rPr>
                      </w:pPr>
                      <w:r w:rsidRPr="00AB2F9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PH"/>
                        </w:rPr>
                        <w:t xml:space="preserve">Jake O. </w:t>
                      </w:r>
                      <w:proofErr w:type="spellStart"/>
                      <w:r w:rsidRPr="00AB2F9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PH"/>
                        </w:rPr>
                        <w:t>Geti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PH"/>
                        </w:rPr>
                        <w:t>l</w:t>
                      </w:r>
                      <w:proofErr w:type="spellEnd"/>
                    </w:p>
                    <w:p w14:paraId="1F563905" w14:textId="1341B559" w:rsidR="00AB2F98" w:rsidRPr="00E6028E" w:rsidRDefault="00AB2F98" w:rsidP="00AB2F98">
                      <w:pPr>
                        <w:spacing w:line="240" w:lineRule="auto"/>
                        <w:rPr>
                          <w:rFonts w:ascii="Arial" w:hAnsi="Arial" w:cs="Arial"/>
                          <w:color w:val="7F7F7F" w:themeColor="text1" w:themeTint="80"/>
                          <w:lang w:val="en-PH"/>
                        </w:rPr>
                      </w:pPr>
                      <w:r w:rsidRPr="00E6028E">
                        <w:rPr>
                          <w:rFonts w:ascii="Arial" w:hAnsi="Arial" w:cs="Arial"/>
                          <w:color w:val="7F7F7F" w:themeColor="text1" w:themeTint="80"/>
                          <w:lang w:val="en-PH"/>
                        </w:rPr>
                        <w:t>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E34E2AC" wp14:editId="4A84BEE1">
            <wp:simplePos x="0" y="0"/>
            <wp:positionH relativeFrom="page">
              <wp:align>left</wp:align>
            </wp:positionH>
            <wp:positionV relativeFrom="paragraph">
              <wp:posOffset>-704850</wp:posOffset>
            </wp:positionV>
            <wp:extent cx="1657350" cy="170174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56"/>
                    <a:stretch/>
                  </pic:blipFill>
                  <pic:spPr bwMode="auto">
                    <a:xfrm>
                      <a:off x="0" y="0"/>
                      <a:ext cx="1657350" cy="170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1B46">
        <w:rPr>
          <w:rFonts w:ascii="Sans Serif Collection" w:hAnsi="Sans Serif Collection" w:cs="Sans Serif Collection"/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AF9FB9" wp14:editId="2F0586A0">
                <wp:simplePos x="0" y="0"/>
                <wp:positionH relativeFrom="page">
                  <wp:align>left</wp:align>
                </wp:positionH>
                <wp:positionV relativeFrom="paragraph">
                  <wp:posOffset>-685800</wp:posOffset>
                </wp:positionV>
                <wp:extent cx="8001000" cy="1695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1695450"/>
                        </a:xfrm>
                        <a:prstGeom prst="rect">
                          <a:avLst/>
                        </a:prstGeom>
                        <a:solidFill>
                          <a:srgbClr val="303745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6BD99" id="Rectangle 1" o:spid="_x0000_s1026" style="position:absolute;margin-left:0;margin-top:-54pt;width:630pt;height:133.5pt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" fillcolor="#303745" strokecolor="black [1600]" strokeweight="1pt">
                <w10:wrap anchorx="page"/>
              </v:rect>
            </w:pict>
          </mc:Fallback>
        </mc:AlternateContent>
      </w:r>
      <w:r w:rsidR="00631B46">
        <w:rPr>
          <w:color w:val="FFFFFF" w:themeColor="background1"/>
        </w:rPr>
        <w:t xml:space="preserve">              </w:t>
      </w:r>
    </w:p>
    <w:p w14:paraId="66EC018C" w14:textId="7920A8C5" w:rsidR="00AB2F98" w:rsidRDefault="00631B46" w:rsidP="00AB2F98">
      <w:pPr>
        <w:pStyle w:val="Title"/>
        <w:ind w:left="1440"/>
        <w:rPr>
          <w:color w:val="FFFFFF" w:themeColor="background1"/>
        </w:rPr>
      </w:pPr>
      <w:r>
        <w:rPr>
          <w:color w:val="FFFFFF" w:themeColor="background1"/>
        </w:rPr>
        <w:t xml:space="preserve"> </w:t>
      </w:r>
    </w:p>
    <w:p w14:paraId="786B55F2" w14:textId="27886677" w:rsidR="00AB2F98" w:rsidRPr="00E6028E" w:rsidRDefault="00433234" w:rsidP="00AB2F98">
      <w:pPr>
        <w:pStyle w:val="Title"/>
        <w:ind w:left="1440"/>
        <w:rPr>
          <w:color w:val="7F7F7F" w:themeColor="text1" w:themeTint="80"/>
          <w:sz w:val="24"/>
          <w:szCs w:val="24"/>
        </w:rPr>
      </w:pPr>
      <w:r>
        <w:rPr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AC7070F" wp14:editId="4E55C521">
            <wp:simplePos x="0" y="0"/>
            <wp:positionH relativeFrom="column">
              <wp:posOffset>4173855</wp:posOffset>
            </wp:positionH>
            <wp:positionV relativeFrom="paragraph">
              <wp:posOffset>10160</wp:posOffset>
            </wp:positionV>
            <wp:extent cx="180000" cy="180000"/>
            <wp:effectExtent l="0" t="0" r="0" b="0"/>
            <wp:wrapNone/>
            <wp:docPr id="15" name="Graphic 15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Mark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28E">
        <w:rPr>
          <w:noProof/>
          <w:color w:val="303745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911FBD6" wp14:editId="1C85A69E">
            <wp:simplePos x="0" y="0"/>
            <wp:positionH relativeFrom="column">
              <wp:posOffset>2390775</wp:posOffset>
            </wp:positionH>
            <wp:positionV relativeFrom="paragraph">
              <wp:posOffset>9525</wp:posOffset>
            </wp:positionV>
            <wp:extent cx="180000" cy="180000"/>
            <wp:effectExtent l="0" t="0" r="0" b="0"/>
            <wp:wrapNone/>
            <wp:docPr id="14" name="Graphic 1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Envelop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3234">
        <w:rPr>
          <w:noProof/>
          <w:color w:val="303745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302A9299" wp14:editId="21ED0280">
            <wp:simplePos x="0" y="0"/>
            <wp:positionH relativeFrom="column">
              <wp:posOffset>1066800</wp:posOffset>
            </wp:positionH>
            <wp:positionV relativeFrom="paragraph">
              <wp:posOffset>7620</wp:posOffset>
            </wp:positionV>
            <wp:extent cx="162000" cy="162000"/>
            <wp:effectExtent l="0" t="0" r="9525" b="9525"/>
            <wp:wrapNone/>
            <wp:docPr id="13" name="Graphic 13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Receive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2000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F98" w:rsidRPr="00433234">
        <w:rPr>
          <w:color w:val="FFFFFF" w:themeColor="background1"/>
          <w:sz w:val="36"/>
          <w:szCs w:val="36"/>
        </w:rPr>
        <w:t xml:space="preserve">  </w:t>
      </w:r>
      <w:r w:rsidRPr="00E6028E">
        <w:rPr>
          <w:color w:val="7F7F7F" w:themeColor="text1" w:themeTint="80"/>
          <w:sz w:val="36"/>
          <w:szCs w:val="36"/>
        </w:rPr>
        <w:t xml:space="preserve">   </w:t>
      </w:r>
      <w:r w:rsidR="00631B46" w:rsidRPr="00E6028E">
        <w:rPr>
          <w:color w:val="7F7F7F" w:themeColor="text1" w:themeTint="80"/>
          <w:sz w:val="24"/>
          <w:szCs w:val="24"/>
        </w:rPr>
        <w:t>09650922671</w:t>
      </w:r>
      <w:r w:rsidR="008E1F80" w:rsidRPr="00E6028E">
        <w:rPr>
          <w:color w:val="7F7F7F" w:themeColor="text1" w:themeTint="80"/>
          <w:sz w:val="24"/>
          <w:szCs w:val="24"/>
        </w:rPr>
        <w:t> </w:t>
      </w:r>
      <w:r w:rsidRPr="00E6028E">
        <w:rPr>
          <w:color w:val="7F7F7F" w:themeColor="text1" w:themeTint="80"/>
          <w:sz w:val="24"/>
          <w:szCs w:val="24"/>
        </w:rPr>
        <w:t xml:space="preserve">         </w:t>
      </w:r>
      <w:r w:rsidR="00631B46" w:rsidRPr="00E6028E">
        <w:rPr>
          <w:color w:val="7F7F7F" w:themeColor="text1" w:themeTint="80"/>
          <w:sz w:val="24"/>
          <w:szCs w:val="24"/>
        </w:rPr>
        <w:t>jakegetil@gmail.com</w:t>
      </w:r>
      <w:r w:rsidR="008E1F80" w:rsidRPr="00E6028E">
        <w:rPr>
          <w:color w:val="7F7F7F" w:themeColor="text1" w:themeTint="80"/>
          <w:sz w:val="24"/>
          <w:szCs w:val="24"/>
        </w:rPr>
        <w:t>  </w:t>
      </w:r>
      <w:r w:rsidRPr="00E6028E">
        <w:rPr>
          <w:color w:val="7F7F7F" w:themeColor="text1" w:themeTint="80"/>
          <w:sz w:val="24"/>
          <w:szCs w:val="24"/>
        </w:rPr>
        <w:t xml:space="preserve">     </w:t>
      </w:r>
      <w:r w:rsidR="00631B46" w:rsidRPr="00E6028E">
        <w:rPr>
          <w:color w:val="7F7F7F" w:themeColor="text1" w:themeTint="80"/>
          <w:sz w:val="24"/>
          <w:szCs w:val="24"/>
        </w:rPr>
        <w:t>Brgy. Tinago Bato, Leyte</w:t>
      </w:r>
    </w:p>
    <w:p w14:paraId="1B60231A" w14:textId="46A8DE31" w:rsidR="00AB2F98" w:rsidRDefault="00AB2F98" w:rsidP="00AB2F98">
      <w:pPr>
        <w:pStyle w:val="Title"/>
        <w:rPr>
          <w:color w:val="FFFFFF" w:themeColor="background1"/>
          <w:sz w:val="28"/>
          <w:szCs w:val="28"/>
        </w:rPr>
      </w:pPr>
    </w:p>
    <w:p w14:paraId="79F9BA9E" w14:textId="77777777" w:rsidR="00F0543E" w:rsidRDefault="00F0543E" w:rsidP="00F0543E">
      <w:pPr>
        <w:pStyle w:val="Title"/>
        <w:rPr>
          <w:color w:val="FFFFFF" w:themeColor="background1"/>
        </w:rPr>
      </w:pPr>
    </w:p>
    <w:p w14:paraId="30689D7B" w14:textId="77777777" w:rsidR="00C66DF9" w:rsidRDefault="00C66DF9" w:rsidP="00F0543E">
      <w:pPr>
        <w:pStyle w:val="Title"/>
        <w:rPr>
          <w:b/>
          <w:bCs/>
          <w:color w:val="303745"/>
          <w:sz w:val="32"/>
          <w:szCs w:val="32"/>
        </w:rPr>
      </w:pPr>
    </w:p>
    <w:p w14:paraId="03E0D58A" w14:textId="25F48394" w:rsidR="00B125EB" w:rsidRPr="00B125EB" w:rsidRDefault="00F0543E" w:rsidP="00F0543E">
      <w:pPr>
        <w:pStyle w:val="Title"/>
        <w:rPr>
          <w:b/>
          <w:bCs/>
          <w:color w:val="303745"/>
          <w:sz w:val="32"/>
          <w:szCs w:val="32"/>
        </w:rPr>
      </w:pPr>
      <w:r>
        <w:rPr>
          <w:b/>
          <w:bCs/>
          <w:color w:val="303745"/>
          <w:sz w:val="32"/>
          <w:szCs w:val="32"/>
        </w:rPr>
        <w:t>Objective</w:t>
      </w:r>
    </w:p>
    <w:p w14:paraId="29584746" w14:textId="77777777" w:rsidR="00AD0C46" w:rsidRDefault="00C64C00" w:rsidP="00AD0C46">
      <w:pPr>
        <w:pStyle w:val="Title"/>
        <w:ind w:firstLine="720"/>
        <w:rPr>
          <w:rFonts w:asciiTheme="minorHAnsi" w:eastAsiaTheme="minorEastAsia" w:hAnsiTheme="minorHAnsi" w:cstheme="minorBidi"/>
          <w:color w:val="303745"/>
          <w:sz w:val="22"/>
          <w:szCs w:val="22"/>
        </w:rPr>
      </w:pPr>
      <w:r w:rsidRPr="00C64C00">
        <w:rPr>
          <w:rFonts w:asciiTheme="minorHAnsi" w:eastAsiaTheme="minorEastAsia" w:hAnsiTheme="minorHAnsi" w:cstheme="minorBidi"/>
          <w:color w:val="303745"/>
          <w:sz w:val="22"/>
          <w:szCs w:val="22"/>
        </w:rPr>
        <w:t>To advance my programming skills and gain practical experience by working on diverse projects, while continuously learning and seeking new challenges to improve my abilities.</w:t>
      </w:r>
    </w:p>
    <w:p w14:paraId="17CE168E" w14:textId="77777777" w:rsidR="00AD0C46" w:rsidRDefault="00AD0C46" w:rsidP="00AD0C46">
      <w:pPr>
        <w:pStyle w:val="Title"/>
        <w:rPr>
          <w:rFonts w:asciiTheme="minorHAnsi" w:eastAsiaTheme="minorEastAsia" w:hAnsiTheme="minorHAnsi" w:cstheme="minorBidi"/>
          <w:color w:val="303745"/>
          <w:sz w:val="22"/>
          <w:szCs w:val="22"/>
        </w:rPr>
      </w:pPr>
    </w:p>
    <w:p w14:paraId="46880083" w14:textId="77777777" w:rsidR="00AD0C46" w:rsidRDefault="00AD0C46" w:rsidP="00AD0C46">
      <w:pPr>
        <w:pStyle w:val="Title"/>
        <w:rPr>
          <w:rFonts w:asciiTheme="minorHAnsi" w:eastAsiaTheme="minorEastAsia" w:hAnsiTheme="minorHAnsi" w:cstheme="minorBidi"/>
          <w:color w:val="303745"/>
          <w:sz w:val="22"/>
          <w:szCs w:val="22"/>
        </w:rPr>
      </w:pPr>
    </w:p>
    <w:p w14:paraId="41CBDA82" w14:textId="77777777" w:rsidR="00AD0C46" w:rsidRDefault="00AD0C46" w:rsidP="00AD0C46">
      <w:pPr>
        <w:pStyle w:val="Title"/>
        <w:rPr>
          <w:rFonts w:asciiTheme="minorHAnsi" w:eastAsiaTheme="minorEastAsia" w:hAnsiTheme="minorHAnsi" w:cstheme="minorBidi"/>
          <w:b/>
          <w:bCs/>
          <w:color w:val="303745"/>
          <w:sz w:val="32"/>
          <w:szCs w:val="32"/>
        </w:rPr>
        <w:sectPr w:rsidR="00AD0C46" w:rsidSect="00433234">
          <w:footerReference w:type="default" r:id="rId15"/>
          <w:pgSz w:w="11906" w:h="16838" w:code="9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7BD09E66" w14:textId="5A314130" w:rsidR="00C056DC" w:rsidRPr="00AD0C46" w:rsidRDefault="00AD0C46" w:rsidP="00AD0C46">
      <w:pPr>
        <w:pStyle w:val="Title"/>
        <w:rPr>
          <w:rFonts w:asciiTheme="minorHAnsi" w:eastAsiaTheme="minorEastAsia" w:hAnsiTheme="minorHAnsi" w:cstheme="minorBidi"/>
          <w:b/>
          <w:bCs/>
          <w:color w:val="303745"/>
          <w:sz w:val="32"/>
          <w:szCs w:val="32"/>
        </w:rPr>
      </w:pPr>
      <w:r w:rsidRPr="00AD0C46">
        <w:rPr>
          <w:rFonts w:asciiTheme="minorHAnsi" w:eastAsiaTheme="minorEastAsia" w:hAnsiTheme="minorHAnsi" w:cstheme="minorBidi"/>
          <w:b/>
          <w:bCs/>
          <w:color w:val="303745"/>
          <w:sz w:val="32"/>
          <w:szCs w:val="32"/>
        </w:rPr>
        <w:t>Skills</w:t>
      </w:r>
      <w:r w:rsidR="00AB2F98" w:rsidRPr="00AD0C46">
        <w:rPr>
          <w:b/>
          <w:bCs/>
          <w:color w:val="303745"/>
          <w:sz w:val="32"/>
          <w:szCs w:val="32"/>
        </w:rPr>
        <w:tab/>
      </w:r>
    </w:p>
    <w:p w14:paraId="518AACF7" w14:textId="3889681D" w:rsidR="00C64C00" w:rsidRDefault="00C64C00" w:rsidP="00C056DC">
      <w:pPr>
        <w:rPr>
          <w:color w:val="303745"/>
        </w:rPr>
      </w:pPr>
      <w:r>
        <w:rPr>
          <w:color w:val="303745"/>
        </w:rPr>
        <w:t>Programmer</w:t>
      </w:r>
    </w:p>
    <w:p w14:paraId="0D59964F" w14:textId="3889681D" w:rsidR="00C056DC" w:rsidRDefault="00433234" w:rsidP="00C056DC">
      <w:pPr>
        <w:rPr>
          <w:color w:val="303745"/>
        </w:rPr>
      </w:pPr>
      <w:r>
        <w:rPr>
          <w:color w:val="303745"/>
        </w:rPr>
        <w:t>Git</w:t>
      </w:r>
    </w:p>
    <w:p w14:paraId="6D165328" w14:textId="3696430B" w:rsidR="00433234" w:rsidRDefault="00433234" w:rsidP="00C056DC">
      <w:pPr>
        <w:rPr>
          <w:color w:val="303745"/>
        </w:rPr>
      </w:pPr>
      <w:r>
        <w:rPr>
          <w:color w:val="303745"/>
        </w:rPr>
        <w:t>Testing, Debugging</w:t>
      </w:r>
    </w:p>
    <w:p w14:paraId="3D96BF88" w14:textId="519F29F5" w:rsidR="00433234" w:rsidRDefault="00433234" w:rsidP="00C056DC">
      <w:pPr>
        <w:rPr>
          <w:color w:val="303745"/>
        </w:rPr>
      </w:pPr>
      <w:r>
        <w:rPr>
          <w:color w:val="303745"/>
        </w:rPr>
        <w:t>Front-end frameworks</w:t>
      </w:r>
      <w:r w:rsidR="00E6028E">
        <w:rPr>
          <w:color w:val="303745"/>
        </w:rPr>
        <w:t xml:space="preserve"> </w:t>
      </w:r>
    </w:p>
    <w:p w14:paraId="62198BCC" w14:textId="7948F67A" w:rsidR="00C64C00" w:rsidRDefault="00C64C00" w:rsidP="00C056DC">
      <w:pPr>
        <w:rPr>
          <w:color w:val="303745"/>
        </w:rPr>
      </w:pPr>
      <w:r>
        <w:rPr>
          <w:color w:val="303745"/>
        </w:rPr>
        <w:t>Critical Thinker</w:t>
      </w:r>
    </w:p>
    <w:p w14:paraId="7F249270" w14:textId="31F870B9" w:rsidR="00C64C00" w:rsidRDefault="00C64C00" w:rsidP="00C056DC">
      <w:pPr>
        <w:rPr>
          <w:color w:val="303745"/>
        </w:rPr>
      </w:pPr>
      <w:r>
        <w:rPr>
          <w:color w:val="303745"/>
        </w:rPr>
        <w:t>Computer Literate</w:t>
      </w:r>
    </w:p>
    <w:p w14:paraId="755F0A76" w14:textId="5A2157F6" w:rsidR="00F0543E" w:rsidRDefault="00F0543E" w:rsidP="00C056DC">
      <w:pPr>
        <w:rPr>
          <w:color w:val="303745"/>
        </w:rPr>
      </w:pPr>
    </w:p>
    <w:p w14:paraId="4C386563" w14:textId="01F9F5A8" w:rsidR="00F0543E" w:rsidRDefault="00F0543E" w:rsidP="00C056DC">
      <w:pPr>
        <w:rPr>
          <w:b/>
          <w:bCs/>
          <w:color w:val="303745"/>
          <w:sz w:val="32"/>
          <w:szCs w:val="32"/>
        </w:rPr>
      </w:pPr>
      <w:r>
        <w:rPr>
          <w:b/>
          <w:bCs/>
          <w:color w:val="303745"/>
          <w:sz w:val="32"/>
          <w:szCs w:val="32"/>
        </w:rPr>
        <w:t>Languages</w:t>
      </w:r>
    </w:p>
    <w:p w14:paraId="6D51CEB3" w14:textId="291F9A04" w:rsidR="00F0543E" w:rsidRDefault="00F0543E" w:rsidP="00C056DC">
      <w:pPr>
        <w:rPr>
          <w:color w:val="303745"/>
        </w:rPr>
      </w:pPr>
      <w:r>
        <w:rPr>
          <w:color w:val="303745"/>
        </w:rPr>
        <w:t>HTML &amp; CSS</w:t>
      </w:r>
    </w:p>
    <w:p w14:paraId="369FA866" w14:textId="260C1E75" w:rsidR="00AD0C46" w:rsidRDefault="00AD0C46" w:rsidP="00C056DC">
      <w:pPr>
        <w:rPr>
          <w:color w:val="303745"/>
        </w:rPr>
      </w:pPr>
      <w:r>
        <w:rPr>
          <w:color w:val="303745"/>
        </w:rPr>
        <w:t>Bootstrap</w:t>
      </w:r>
    </w:p>
    <w:p w14:paraId="43B18BF1" w14:textId="61C55F5B" w:rsidR="00F0543E" w:rsidRDefault="00F0543E" w:rsidP="00C056DC">
      <w:pPr>
        <w:rPr>
          <w:color w:val="303745"/>
        </w:rPr>
      </w:pPr>
      <w:r>
        <w:rPr>
          <w:color w:val="303745"/>
        </w:rPr>
        <w:t>JavaScript</w:t>
      </w:r>
    </w:p>
    <w:p w14:paraId="6BE81C11" w14:textId="3B61AEF8" w:rsidR="00F0543E" w:rsidRDefault="00F0543E" w:rsidP="00C056DC">
      <w:pPr>
        <w:rPr>
          <w:color w:val="303745"/>
        </w:rPr>
      </w:pPr>
      <w:r>
        <w:rPr>
          <w:color w:val="303745"/>
        </w:rPr>
        <w:t>PHP</w:t>
      </w:r>
    </w:p>
    <w:p w14:paraId="2D823BF5" w14:textId="6EA9CBCE" w:rsidR="00AD0C46" w:rsidRDefault="00AD0C46" w:rsidP="00C056DC">
      <w:pPr>
        <w:rPr>
          <w:color w:val="303745"/>
        </w:rPr>
      </w:pPr>
      <w:r>
        <w:rPr>
          <w:color w:val="303745"/>
        </w:rPr>
        <w:t>Laravel</w:t>
      </w:r>
    </w:p>
    <w:p w14:paraId="7A189658" w14:textId="0F1389D7" w:rsidR="00F0543E" w:rsidRPr="00F0543E" w:rsidRDefault="00F0543E" w:rsidP="00C056DC">
      <w:pPr>
        <w:rPr>
          <w:color w:val="303745"/>
        </w:rPr>
      </w:pPr>
      <w:r>
        <w:rPr>
          <w:color w:val="303745"/>
        </w:rPr>
        <w:t>MySQL</w:t>
      </w:r>
    </w:p>
    <w:p w14:paraId="448A87AA" w14:textId="77777777" w:rsidR="00AD0C46" w:rsidRDefault="00AD0C46" w:rsidP="00EB3B29">
      <w:pPr>
        <w:rPr>
          <w:b/>
          <w:bCs/>
          <w:color w:val="303745"/>
          <w:sz w:val="32"/>
          <w:szCs w:val="32"/>
        </w:rPr>
        <w:sectPr w:rsidR="00AD0C46" w:rsidSect="00AD0C46">
          <w:type w:val="continuous"/>
          <w:pgSz w:w="11906" w:h="16838" w:code="9"/>
          <w:pgMar w:top="1080" w:right="1080" w:bottom="1080" w:left="1080" w:header="720" w:footer="720" w:gutter="0"/>
          <w:cols w:num="2" w:space="720"/>
          <w:titlePg/>
          <w:docGrid w:linePitch="360"/>
        </w:sectPr>
      </w:pPr>
    </w:p>
    <w:p w14:paraId="0E76FA15" w14:textId="77777777" w:rsidR="00EB3B29" w:rsidRDefault="00EB3B29" w:rsidP="00EB3B29">
      <w:pPr>
        <w:rPr>
          <w:b/>
          <w:bCs/>
          <w:color w:val="303745"/>
          <w:sz w:val="32"/>
          <w:szCs w:val="32"/>
        </w:rPr>
      </w:pPr>
    </w:p>
    <w:p w14:paraId="6D2B0EB3" w14:textId="07A87129" w:rsidR="000C5155" w:rsidRPr="00EB3B29" w:rsidRDefault="00EB3B29" w:rsidP="00EB3B29">
      <w:pPr>
        <w:rPr>
          <w:b/>
          <w:bCs/>
          <w:color w:val="303745"/>
          <w:sz w:val="32"/>
          <w:szCs w:val="32"/>
        </w:rPr>
      </w:pPr>
      <w:r>
        <w:rPr>
          <w:b/>
          <w:bCs/>
          <w:color w:val="303745"/>
          <w:sz w:val="32"/>
          <w:szCs w:val="32"/>
        </w:rPr>
        <w:t>Education</w:t>
      </w:r>
    </w:p>
    <w:tbl>
      <w:tblPr>
        <w:tblStyle w:val="PlainTable4"/>
        <w:tblW w:w="5058" w:type="pct"/>
        <w:tblLook w:val="0620" w:firstRow="1" w:lastRow="0" w:firstColumn="0" w:lastColumn="0" w:noHBand="1" w:noVBand="1"/>
        <w:tblDescription w:val="Education layout table"/>
      </w:tblPr>
      <w:tblGrid>
        <w:gridCol w:w="7594"/>
        <w:gridCol w:w="2265"/>
      </w:tblGrid>
      <w:tr w:rsidR="00631B46" w:rsidRPr="00631B46" w14:paraId="71D5A624" w14:textId="77777777" w:rsidTr="00B12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7594" w:type="dxa"/>
          </w:tcPr>
          <w:p w14:paraId="5D8275C0" w14:textId="4A53A0DE" w:rsidR="00F0543E" w:rsidRPr="00EB3B29" w:rsidRDefault="00F0543E" w:rsidP="00F0543E">
            <w:pPr>
              <w:pStyle w:val="Heading2"/>
              <w:spacing w:line="240" w:lineRule="auto"/>
              <w:outlineLvl w:val="1"/>
              <w:rPr>
                <w:rFonts w:asciiTheme="minorHAnsi" w:hAnsiTheme="minorHAnsi"/>
                <w:b/>
                <w:color w:val="303745"/>
                <w:sz w:val="22"/>
                <w:szCs w:val="22"/>
              </w:rPr>
            </w:pPr>
            <w:r w:rsidRPr="00EB3B29">
              <w:rPr>
                <w:rFonts w:asciiTheme="minorHAnsi" w:hAnsiTheme="minorHAnsi"/>
                <w:b/>
                <w:color w:val="303745"/>
                <w:sz w:val="22"/>
                <w:szCs w:val="22"/>
              </w:rPr>
              <w:t xml:space="preserve">Bachelor of Science in Information </w:t>
            </w:r>
            <w:r w:rsidR="00E6028E" w:rsidRPr="00EB3B29">
              <w:rPr>
                <w:rFonts w:asciiTheme="minorHAnsi" w:hAnsiTheme="minorHAnsi"/>
                <w:b/>
                <w:color w:val="303745"/>
                <w:sz w:val="22"/>
                <w:szCs w:val="22"/>
              </w:rPr>
              <w:t>Technology</w:t>
            </w:r>
          </w:p>
          <w:p w14:paraId="27DFE975" w14:textId="395E8242" w:rsidR="001764A6" w:rsidRPr="00EB3B29" w:rsidRDefault="00F0543E" w:rsidP="00F0543E">
            <w:pPr>
              <w:pStyle w:val="Heading2"/>
              <w:spacing w:line="240" w:lineRule="auto"/>
              <w:outlineLvl w:val="1"/>
              <w:rPr>
                <w:rFonts w:asciiTheme="minorHAnsi" w:hAnsiTheme="minorHAnsi"/>
                <w:bCs w:val="0"/>
                <w:color w:val="303745"/>
                <w:sz w:val="20"/>
                <w:szCs w:val="20"/>
              </w:rPr>
            </w:pPr>
            <w:r w:rsidRPr="00EB3B29">
              <w:rPr>
                <w:rFonts w:asciiTheme="minorHAnsi" w:hAnsiTheme="minorHAnsi"/>
                <w:color w:val="303745"/>
                <w:sz w:val="20"/>
                <w:szCs w:val="20"/>
              </w:rPr>
              <w:t>Southern Leyte State University, Sogod Southern, Leyte</w:t>
            </w:r>
          </w:p>
          <w:p w14:paraId="540BEDDE" w14:textId="20C90CED" w:rsidR="00541360" w:rsidRPr="00B125EB" w:rsidRDefault="00541360" w:rsidP="00B125EB">
            <w:pPr>
              <w:rPr>
                <w:color w:val="303745"/>
              </w:rPr>
            </w:pPr>
          </w:p>
        </w:tc>
        <w:tc>
          <w:tcPr>
            <w:tcW w:w="2265" w:type="dxa"/>
          </w:tcPr>
          <w:p w14:paraId="68B1389C" w14:textId="07690248" w:rsidR="000C5155" w:rsidRPr="00631B46" w:rsidRDefault="00F0543E">
            <w:pPr>
              <w:pStyle w:val="Date"/>
              <w:rPr>
                <w:color w:val="303745"/>
              </w:rPr>
            </w:pPr>
            <w:r>
              <w:rPr>
                <w:color w:val="303745"/>
              </w:rPr>
              <w:t>Aug 2019 - Current</w:t>
            </w:r>
          </w:p>
        </w:tc>
      </w:tr>
    </w:tbl>
    <w:p w14:paraId="310ECC66" w14:textId="77777777" w:rsidR="00B125EB" w:rsidRDefault="00B125EB" w:rsidP="00B125EB">
      <w:pPr>
        <w:rPr>
          <w:bCs/>
          <w:color w:val="303745"/>
        </w:rPr>
      </w:pPr>
      <w:r w:rsidRPr="00541360">
        <w:rPr>
          <w:color w:val="303745"/>
        </w:rPr>
        <w:t>Courses</w:t>
      </w:r>
    </w:p>
    <w:p w14:paraId="2B77A663" w14:textId="77777777" w:rsidR="00B125EB" w:rsidRDefault="00B125EB" w:rsidP="00B125EB">
      <w:pPr>
        <w:pStyle w:val="ListParagraph"/>
        <w:numPr>
          <w:ilvl w:val="0"/>
          <w:numId w:val="14"/>
        </w:numPr>
        <w:rPr>
          <w:color w:val="303745"/>
        </w:rPr>
        <w:sectPr w:rsidR="00B125EB" w:rsidSect="00AD0C46">
          <w:type w:val="continuous"/>
          <w:pgSz w:w="11906" w:h="16838" w:code="9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1FC43707" w14:textId="77777777" w:rsidR="00B125EB" w:rsidRPr="00541360" w:rsidRDefault="00B125EB" w:rsidP="00B125EB">
      <w:pPr>
        <w:pStyle w:val="ListParagraph"/>
        <w:numPr>
          <w:ilvl w:val="0"/>
          <w:numId w:val="14"/>
        </w:numPr>
        <w:rPr>
          <w:bCs/>
          <w:color w:val="303745"/>
        </w:rPr>
      </w:pPr>
      <w:r w:rsidRPr="00541360">
        <w:rPr>
          <w:color w:val="303745"/>
        </w:rPr>
        <w:t>Computer Programming</w:t>
      </w:r>
      <w:r>
        <w:rPr>
          <w:color w:val="303745"/>
        </w:rPr>
        <w:t xml:space="preserve"> 1 &amp; 2</w:t>
      </w:r>
    </w:p>
    <w:p w14:paraId="54529127" w14:textId="60AAF9E5" w:rsidR="00B125EB" w:rsidRPr="00541360" w:rsidRDefault="00B125EB" w:rsidP="00B125EB">
      <w:pPr>
        <w:pStyle w:val="ListParagraph"/>
        <w:numPr>
          <w:ilvl w:val="0"/>
          <w:numId w:val="14"/>
        </w:numPr>
        <w:rPr>
          <w:bCs/>
          <w:color w:val="303745"/>
        </w:rPr>
      </w:pPr>
      <w:r>
        <w:rPr>
          <w:color w:val="303745"/>
        </w:rPr>
        <w:t>Human Computer Interaction</w:t>
      </w:r>
    </w:p>
    <w:p w14:paraId="7E9778C7" w14:textId="77777777" w:rsidR="00B125EB" w:rsidRPr="00541360" w:rsidRDefault="00B125EB" w:rsidP="00B125EB">
      <w:pPr>
        <w:pStyle w:val="ListParagraph"/>
        <w:numPr>
          <w:ilvl w:val="0"/>
          <w:numId w:val="14"/>
        </w:numPr>
        <w:rPr>
          <w:bCs/>
          <w:color w:val="303745"/>
        </w:rPr>
      </w:pPr>
      <w:r>
        <w:rPr>
          <w:color w:val="303745"/>
        </w:rPr>
        <w:t>Data Structures and Algorithms</w:t>
      </w:r>
    </w:p>
    <w:p w14:paraId="140174EA" w14:textId="77777777" w:rsidR="00B125EB" w:rsidRPr="00541360" w:rsidRDefault="00B125EB" w:rsidP="00B125EB">
      <w:pPr>
        <w:pStyle w:val="ListParagraph"/>
        <w:numPr>
          <w:ilvl w:val="0"/>
          <w:numId w:val="14"/>
        </w:numPr>
        <w:rPr>
          <w:bCs/>
          <w:color w:val="303745"/>
        </w:rPr>
      </w:pPr>
      <w:r>
        <w:rPr>
          <w:color w:val="303745"/>
        </w:rPr>
        <w:t>Object Oriented Programming</w:t>
      </w:r>
    </w:p>
    <w:p w14:paraId="16EEE9FC" w14:textId="77777777" w:rsidR="00B125EB" w:rsidRPr="00541360" w:rsidRDefault="00B125EB" w:rsidP="00B125EB">
      <w:pPr>
        <w:pStyle w:val="ListParagraph"/>
        <w:numPr>
          <w:ilvl w:val="0"/>
          <w:numId w:val="14"/>
        </w:numPr>
        <w:rPr>
          <w:bCs/>
          <w:color w:val="303745"/>
        </w:rPr>
      </w:pPr>
      <w:r>
        <w:rPr>
          <w:color w:val="303745"/>
        </w:rPr>
        <w:t>Advance Database System</w:t>
      </w:r>
    </w:p>
    <w:p w14:paraId="66932C21" w14:textId="77777777" w:rsidR="00B125EB" w:rsidRPr="00541360" w:rsidRDefault="00B125EB" w:rsidP="00B125EB">
      <w:pPr>
        <w:pStyle w:val="ListParagraph"/>
        <w:numPr>
          <w:ilvl w:val="0"/>
          <w:numId w:val="14"/>
        </w:numPr>
        <w:rPr>
          <w:bCs/>
          <w:color w:val="303745"/>
        </w:rPr>
      </w:pPr>
      <w:r>
        <w:rPr>
          <w:color w:val="303745"/>
        </w:rPr>
        <w:t>Web Development</w:t>
      </w:r>
    </w:p>
    <w:p w14:paraId="3710E80C" w14:textId="77777777" w:rsidR="00B125EB" w:rsidRPr="00541360" w:rsidRDefault="00B125EB" w:rsidP="00B125EB">
      <w:pPr>
        <w:pStyle w:val="ListParagraph"/>
        <w:numPr>
          <w:ilvl w:val="0"/>
          <w:numId w:val="14"/>
        </w:numPr>
        <w:rPr>
          <w:bCs/>
          <w:color w:val="303745"/>
        </w:rPr>
      </w:pPr>
      <w:r>
        <w:rPr>
          <w:color w:val="303745"/>
        </w:rPr>
        <w:t>Logic Programming</w:t>
      </w:r>
    </w:p>
    <w:p w14:paraId="2836FD95" w14:textId="702D584F" w:rsidR="00C66DF9" w:rsidRPr="00C66DF9" w:rsidRDefault="00B125EB" w:rsidP="00C66DF9">
      <w:pPr>
        <w:pStyle w:val="ListParagraph"/>
        <w:numPr>
          <w:ilvl w:val="0"/>
          <w:numId w:val="14"/>
        </w:numPr>
        <w:rPr>
          <w:bCs/>
          <w:color w:val="303745"/>
        </w:rPr>
        <w:sectPr w:rsidR="00C66DF9" w:rsidRPr="00C66DF9" w:rsidSect="00C64C00">
          <w:type w:val="continuous"/>
          <w:pgSz w:w="11906" w:h="16838" w:code="9"/>
          <w:pgMar w:top="1080" w:right="1080" w:bottom="1080" w:left="1080" w:header="720" w:footer="720" w:gutter="0"/>
          <w:cols w:num="2" w:space="720"/>
          <w:titlePg/>
          <w:docGrid w:linePitch="360"/>
        </w:sectPr>
      </w:pPr>
      <w:r>
        <w:rPr>
          <w:color w:val="303745"/>
        </w:rPr>
        <w:t>Functional Program</w:t>
      </w:r>
      <w:r w:rsidR="00527B6A">
        <w:rPr>
          <w:color w:val="303745"/>
        </w:rPr>
        <w:t>min</w:t>
      </w:r>
      <w:r w:rsidR="00C66DF9">
        <w:rPr>
          <w:color w:val="303745"/>
        </w:rPr>
        <w:t>g</w:t>
      </w:r>
    </w:p>
    <w:p w14:paraId="1A3FCFA3" w14:textId="77777777" w:rsidR="00C64C00" w:rsidRDefault="00C64C00" w:rsidP="00541360">
      <w:pPr>
        <w:rPr>
          <w:b/>
          <w:bCs/>
          <w:color w:val="303745"/>
          <w:sz w:val="32"/>
          <w:szCs w:val="32"/>
        </w:rPr>
        <w:sectPr w:rsidR="00C64C00" w:rsidSect="00B125EB">
          <w:type w:val="continuous"/>
          <w:pgSz w:w="11906" w:h="16838" w:code="9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1324DFAA" w14:textId="0C010546" w:rsidR="00C64C00" w:rsidRDefault="00C64C00" w:rsidP="00541360">
      <w:pPr>
        <w:rPr>
          <w:b/>
          <w:bCs/>
          <w:color w:val="303745"/>
          <w:sz w:val="32"/>
          <w:szCs w:val="32"/>
        </w:rPr>
      </w:pPr>
      <w:r>
        <w:rPr>
          <w:b/>
          <w:bCs/>
          <w:color w:val="303745"/>
          <w:sz w:val="32"/>
          <w:szCs w:val="32"/>
        </w:rPr>
        <w:t>Experience</w:t>
      </w:r>
    </w:p>
    <w:p w14:paraId="1E341743" w14:textId="056BA1BC" w:rsidR="00AD0C46" w:rsidRDefault="00AD0C46" w:rsidP="00AD0C46">
      <w:pPr>
        <w:pStyle w:val="ListParagraph"/>
        <w:numPr>
          <w:ilvl w:val="0"/>
          <w:numId w:val="15"/>
        </w:numPr>
        <w:rPr>
          <w:color w:val="303745"/>
        </w:rPr>
      </w:pPr>
      <w:r>
        <w:rPr>
          <w:color w:val="303745"/>
        </w:rPr>
        <w:t>Intern Programmer in Southern Leyte State University</w:t>
      </w:r>
    </w:p>
    <w:p w14:paraId="0D285150" w14:textId="118367D1" w:rsidR="00AD0C46" w:rsidRDefault="00AD0C46" w:rsidP="00AD0C46">
      <w:pPr>
        <w:pStyle w:val="ListParagraph"/>
        <w:numPr>
          <w:ilvl w:val="0"/>
          <w:numId w:val="16"/>
        </w:numPr>
        <w:rPr>
          <w:color w:val="303745"/>
        </w:rPr>
      </w:pPr>
      <w:r>
        <w:rPr>
          <w:color w:val="303745"/>
        </w:rPr>
        <w:t>Web Application</w:t>
      </w:r>
    </w:p>
    <w:p w14:paraId="79327558" w14:textId="3B7136EA" w:rsidR="00AD0C46" w:rsidRDefault="00AD0C46" w:rsidP="00AD0C46">
      <w:pPr>
        <w:pStyle w:val="ListParagraph"/>
        <w:numPr>
          <w:ilvl w:val="0"/>
          <w:numId w:val="16"/>
        </w:numPr>
        <w:rPr>
          <w:color w:val="303745"/>
        </w:rPr>
      </w:pPr>
      <w:r>
        <w:rPr>
          <w:color w:val="303745"/>
        </w:rPr>
        <w:t>PHP</w:t>
      </w:r>
    </w:p>
    <w:p w14:paraId="015480FC" w14:textId="60A43605" w:rsidR="00AD0C46" w:rsidRDefault="00AD0C46" w:rsidP="00AD0C46">
      <w:pPr>
        <w:pStyle w:val="ListParagraph"/>
        <w:numPr>
          <w:ilvl w:val="0"/>
          <w:numId w:val="16"/>
        </w:numPr>
        <w:rPr>
          <w:color w:val="303745"/>
        </w:rPr>
      </w:pPr>
      <w:r>
        <w:rPr>
          <w:color w:val="303745"/>
        </w:rPr>
        <w:t>Laravel</w:t>
      </w:r>
    </w:p>
    <w:p w14:paraId="5E7BE649" w14:textId="77777777" w:rsidR="00AD0C46" w:rsidRDefault="00AD0C46" w:rsidP="00AD0C46">
      <w:pPr>
        <w:pStyle w:val="ListParagraph"/>
        <w:numPr>
          <w:ilvl w:val="0"/>
          <w:numId w:val="16"/>
        </w:numPr>
        <w:rPr>
          <w:color w:val="303745"/>
        </w:rPr>
      </w:pPr>
      <w:r>
        <w:rPr>
          <w:color w:val="303745"/>
        </w:rPr>
        <w:t>MYSQL</w:t>
      </w:r>
    </w:p>
    <w:p w14:paraId="3AFF9193" w14:textId="41A47DD3" w:rsidR="00C64C00" w:rsidRPr="00AD0C46" w:rsidRDefault="00AD0C46" w:rsidP="00AD0C46">
      <w:pPr>
        <w:pStyle w:val="ListParagraph"/>
        <w:numPr>
          <w:ilvl w:val="0"/>
          <w:numId w:val="16"/>
        </w:numPr>
        <w:rPr>
          <w:color w:val="303745"/>
        </w:rPr>
      </w:pPr>
      <w:r w:rsidRPr="00AD0C46">
        <w:rPr>
          <w:color w:val="303745"/>
        </w:rPr>
        <w:t>HTML &amp; Bootstrap &amp; CSS</w:t>
      </w:r>
    </w:p>
    <w:sectPr w:rsidR="00C64C00" w:rsidRPr="00AD0C46" w:rsidSect="00AD0C46">
      <w:type w:val="continuous"/>
      <w:pgSz w:w="11906" w:h="16838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97F26" w14:textId="77777777" w:rsidR="00D860C7" w:rsidRDefault="00D860C7">
      <w:pPr>
        <w:spacing w:line="240" w:lineRule="auto"/>
      </w:pPr>
      <w:r>
        <w:separator/>
      </w:r>
    </w:p>
  </w:endnote>
  <w:endnote w:type="continuationSeparator" w:id="0">
    <w:p w14:paraId="5EA46139" w14:textId="77777777" w:rsidR="00D860C7" w:rsidRDefault="00D86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62DD" w14:textId="77777777"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764A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AE0D4" w14:textId="77777777" w:rsidR="00D860C7" w:rsidRDefault="00D860C7">
      <w:pPr>
        <w:spacing w:line="240" w:lineRule="auto"/>
      </w:pPr>
      <w:r>
        <w:separator/>
      </w:r>
    </w:p>
  </w:footnote>
  <w:footnote w:type="continuationSeparator" w:id="0">
    <w:p w14:paraId="70CC5A0E" w14:textId="77777777" w:rsidR="00D860C7" w:rsidRDefault="00D860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A86D48"/>
    <w:multiLevelType w:val="hybridMultilevel"/>
    <w:tmpl w:val="996A126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1B5BF3"/>
    <w:multiLevelType w:val="hybridMultilevel"/>
    <w:tmpl w:val="9094EC5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4F91F03"/>
    <w:multiLevelType w:val="hybridMultilevel"/>
    <w:tmpl w:val="E38C29A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5"/>
  </w:num>
  <w:num w:numId="14">
    <w:abstractNumId w:val="14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46"/>
    <w:rsid w:val="000425C6"/>
    <w:rsid w:val="000C5155"/>
    <w:rsid w:val="000F1DC7"/>
    <w:rsid w:val="001764A6"/>
    <w:rsid w:val="002F47D4"/>
    <w:rsid w:val="00337C64"/>
    <w:rsid w:val="003E7996"/>
    <w:rsid w:val="003F3B40"/>
    <w:rsid w:val="00433234"/>
    <w:rsid w:val="004459B3"/>
    <w:rsid w:val="00490268"/>
    <w:rsid w:val="004C3892"/>
    <w:rsid w:val="00527B6A"/>
    <w:rsid w:val="00541360"/>
    <w:rsid w:val="005648FD"/>
    <w:rsid w:val="005A5D07"/>
    <w:rsid w:val="005B7925"/>
    <w:rsid w:val="00631B46"/>
    <w:rsid w:val="006D3B8E"/>
    <w:rsid w:val="006E61DE"/>
    <w:rsid w:val="00712145"/>
    <w:rsid w:val="007143C3"/>
    <w:rsid w:val="00726583"/>
    <w:rsid w:val="0073379B"/>
    <w:rsid w:val="007C51D0"/>
    <w:rsid w:val="007C6D48"/>
    <w:rsid w:val="008B2D0D"/>
    <w:rsid w:val="008E1F80"/>
    <w:rsid w:val="00971A48"/>
    <w:rsid w:val="00AB2F98"/>
    <w:rsid w:val="00AD0C46"/>
    <w:rsid w:val="00B0548E"/>
    <w:rsid w:val="00B06F91"/>
    <w:rsid w:val="00B125EB"/>
    <w:rsid w:val="00B550F6"/>
    <w:rsid w:val="00BD5B36"/>
    <w:rsid w:val="00BE5218"/>
    <w:rsid w:val="00C056DC"/>
    <w:rsid w:val="00C64C00"/>
    <w:rsid w:val="00C66DF9"/>
    <w:rsid w:val="00C74AEB"/>
    <w:rsid w:val="00C773C5"/>
    <w:rsid w:val="00D136AC"/>
    <w:rsid w:val="00D469F8"/>
    <w:rsid w:val="00D54540"/>
    <w:rsid w:val="00D77989"/>
    <w:rsid w:val="00D860C7"/>
    <w:rsid w:val="00DB7951"/>
    <w:rsid w:val="00DE55F0"/>
    <w:rsid w:val="00E10969"/>
    <w:rsid w:val="00E6028E"/>
    <w:rsid w:val="00E815AE"/>
    <w:rsid w:val="00EB3B29"/>
    <w:rsid w:val="00EB514D"/>
    <w:rsid w:val="00EF0CB5"/>
    <w:rsid w:val="00EF5D7C"/>
    <w:rsid w:val="00F0543E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E7702"/>
  <w15:chartTrackingRefBased/>
  <w15:docId w15:val="{BBECB475-43B8-4BED-9644-B3C0669A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360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52089-4804-4658-AE9F-7F9552AA5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141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 ge</cp:lastModifiedBy>
  <cp:revision>9</cp:revision>
  <dcterms:created xsi:type="dcterms:W3CDTF">2023-02-07T04:17:00Z</dcterms:created>
  <dcterms:modified xsi:type="dcterms:W3CDTF">2023-03-07T03:30:00Z</dcterms:modified>
</cp:coreProperties>
</file>